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08C0" w14:textId="3319D038" w:rsidR="00A839BE" w:rsidRDefault="00E5183E" w:rsidP="001E00C3">
      <w:pPr>
        <w:pStyle w:val="ProfilePicture"/>
      </w:pPr>
      <w: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52375B0F" wp14:editId="3281935C">
                <wp:simplePos x="0" y="0"/>
                <wp:positionH relativeFrom="margin">
                  <wp:align>left</wp:align>
                </wp:positionH>
                <wp:positionV relativeFrom="paragraph">
                  <wp:posOffset>-228600</wp:posOffset>
                </wp:positionV>
                <wp:extent cx="2852420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420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AC7E8C" id="Group 6" o:spid="_x0000_s1026" alt="&quot;&quot;" style="position:absolute;margin-left:0;margin-top:-18pt;width:224.6pt;height:11in;z-index:-251624448;mso-position-horizontal:left;mso-position-horizontal-relative:margin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wrap anchorx="margin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6F0053AA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007CA531" w14:textId="2111ADA1" w:rsidR="00A839BE" w:rsidRPr="000658F1" w:rsidRDefault="00D20551" w:rsidP="000658F1">
            <w:r w:rsidRPr="000658F1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A18FDF2" wp14:editId="24644CA1">
                  <wp:simplePos x="0" y="0"/>
                  <wp:positionH relativeFrom="column">
                    <wp:posOffset>-204470</wp:posOffset>
                  </wp:positionH>
                  <wp:positionV relativeFrom="page">
                    <wp:posOffset>-353695</wp:posOffset>
                  </wp:positionV>
                  <wp:extent cx="2011680" cy="2308860"/>
                  <wp:effectExtent l="0" t="0" r="7620" b="0"/>
                  <wp:wrapTopAndBottom/>
                  <wp:docPr id="1886299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30" w:type="dxa"/>
            <w:shd w:val="clear" w:color="auto" w:fill="auto"/>
          </w:tcPr>
          <w:p w14:paraId="48D9EA98" w14:textId="6A51D916" w:rsidR="00A839BE" w:rsidRDefault="000658F1" w:rsidP="00A92A90">
            <w:pPr>
              <w:pStyle w:val="Title"/>
            </w:pPr>
            <w:r>
              <w:t xml:space="preserve"> dewni</w:t>
            </w:r>
          </w:p>
          <w:p w14:paraId="6B099FFC" w14:textId="73415319" w:rsidR="00A839BE" w:rsidRDefault="000658F1" w:rsidP="00437FAC">
            <w:pPr>
              <w:pStyle w:val="Subtitle"/>
            </w:pPr>
            <w:r>
              <w:t xml:space="preserve"> chamalsha</w:t>
            </w:r>
          </w:p>
          <w:p w14:paraId="6C06BE29" w14:textId="77777777" w:rsidR="00A839BE" w:rsidRDefault="00E5183E" w:rsidP="000658F1">
            <w:pPr>
              <w:spacing w:line="264" w:lineRule="auto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AEA365F" wp14:editId="6634D17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1FB247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A6EBAC9" w14:textId="77777777" w:rsidR="00FC5527" w:rsidRPr="00881E23" w:rsidRDefault="00FC5527" w:rsidP="00FC5527">
            <w:pPr>
              <w:rPr>
                <w:color w:val="00B0F0"/>
                <w:sz w:val="28"/>
                <w:szCs w:val="28"/>
              </w:rPr>
            </w:pPr>
            <w:r w:rsidRPr="00881E23">
              <w:rPr>
                <w:color w:val="00B0F0"/>
                <w:sz w:val="28"/>
                <w:szCs w:val="28"/>
              </w:rPr>
              <w:t>BSc(Hons)Biotechnology</w:t>
            </w:r>
          </w:p>
          <w:p w14:paraId="14ADB71F" w14:textId="77777777" w:rsidR="00826C1D" w:rsidRPr="00881E23" w:rsidRDefault="00826C1D" w:rsidP="00FC5527">
            <w:pPr>
              <w:rPr>
                <w:color w:val="00B0F0"/>
                <w:sz w:val="28"/>
                <w:szCs w:val="28"/>
              </w:rPr>
            </w:pPr>
            <w:r w:rsidRPr="00881E23">
              <w:rPr>
                <w:color w:val="00B0F0"/>
                <w:sz w:val="28"/>
                <w:szCs w:val="28"/>
              </w:rPr>
              <w:t>Sri Lanka Institute of Information Technology</w:t>
            </w:r>
          </w:p>
          <w:p w14:paraId="49697D7F" w14:textId="334F6B0C" w:rsidR="00826C1D" w:rsidRPr="00881E23" w:rsidRDefault="00881E23" w:rsidP="00FC5527">
            <w:pPr>
              <w:rPr>
                <w:color w:val="00B0F0"/>
                <w:sz w:val="28"/>
                <w:szCs w:val="24"/>
              </w:rPr>
            </w:pPr>
            <w:r w:rsidRPr="00881E23">
              <w:rPr>
                <w:color w:val="00B0F0"/>
                <w:sz w:val="28"/>
                <w:szCs w:val="28"/>
              </w:rPr>
              <w:t>(</w:t>
            </w:r>
            <w:r w:rsidR="00826C1D" w:rsidRPr="00881E23">
              <w:rPr>
                <w:color w:val="00B0F0"/>
                <w:sz w:val="28"/>
                <w:szCs w:val="28"/>
              </w:rPr>
              <w:t>2023-2027</w:t>
            </w:r>
            <w:r w:rsidRPr="00881E23">
              <w:rPr>
                <w:color w:val="00B0F0"/>
                <w:sz w:val="28"/>
                <w:szCs w:val="24"/>
              </w:rPr>
              <w:t>)</w:t>
            </w:r>
          </w:p>
        </w:tc>
      </w:tr>
      <w:tr w:rsidR="00A839BE" w:rsidRPr="00320ECB" w14:paraId="3E9A0E8C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7A969B7D" w14:textId="77777777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9DC51F8D34214EFC80107D2A3C2B7D9D"/>
                </w:placeholder>
                <w:temporary/>
                <w:showingPlcHdr/>
                <w15:appearance w15:val="hidden"/>
              </w:sdtPr>
              <w:sdtContent>
                <w:r w:rsidR="00446C78" w:rsidRPr="00881E23">
                  <w:rPr>
                    <w:color w:val="FF0000"/>
                  </w:rPr>
                  <w:t>CONTACT</w:t>
                </w:r>
              </w:sdtContent>
            </w:sdt>
          </w:p>
          <w:p w14:paraId="6FC468E4" w14:textId="13BD1E53" w:rsidR="00826C1D" w:rsidRDefault="00D20551" w:rsidP="00E5183E">
            <w:pPr>
              <w:rPr>
                <w:b/>
                <w:bCs/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 xml:space="preserve">Idangoda,kiriella,Ratnapura.                  </w:t>
            </w:r>
          </w:p>
          <w:p w14:paraId="2FE2F569" w14:textId="5CF8F6DA" w:rsidR="00A839BE" w:rsidRPr="00826C1D" w:rsidRDefault="00D20551" w:rsidP="00E5183E">
            <w:pPr>
              <w:rPr>
                <w:b/>
                <w:bCs/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>dewnichamalsha0606@gmail. com</w:t>
            </w:r>
          </w:p>
          <w:p w14:paraId="30ED8261" w14:textId="4E8A2AF9" w:rsidR="00A839BE" w:rsidRDefault="00D20551" w:rsidP="009E2041">
            <w:r>
              <w:t>0760125045</w:t>
            </w:r>
          </w:p>
          <w:p w14:paraId="22AF96C9" w14:textId="77777777" w:rsidR="00D84359" w:rsidRDefault="00D84359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355E010" wp14:editId="60818101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0B2BFF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3864CD" w14:textId="77777777" w:rsidR="00A839BE" w:rsidRDefault="00A839BE" w:rsidP="009E2041"/>
          <w:p w14:paraId="1F7FE6C3" w14:textId="54F8CADA" w:rsidR="00D84359" w:rsidRPr="00881E23" w:rsidRDefault="00A065CC" w:rsidP="00D84359">
            <w:pPr>
              <w:pStyle w:val="Heading2"/>
              <w:rPr>
                <w:color w:val="FF0000"/>
              </w:rPr>
            </w:pPr>
            <w:r>
              <w:t xml:space="preserve"> </w:t>
            </w:r>
            <w:r w:rsidRPr="00881E23">
              <w:rPr>
                <w:color w:val="FF0000"/>
              </w:rPr>
              <w:t>skills</w:t>
            </w:r>
          </w:p>
          <w:p w14:paraId="384EB1A8" w14:textId="2CACB4D4" w:rsidR="007A1187" w:rsidRPr="007A1187" w:rsidRDefault="007A1187" w:rsidP="007A1187">
            <w:pPr>
              <w:pStyle w:val="Default"/>
              <w:rPr>
                <w:color w:val="3F3F3F"/>
                <w:sz w:val="20"/>
                <w:szCs w:val="20"/>
              </w:rPr>
            </w:pPr>
            <w:r>
              <w:rPr>
                <w:color w:val="3F3F3F"/>
                <w:sz w:val="20"/>
                <w:szCs w:val="20"/>
              </w:rPr>
              <w:t>English language</w:t>
            </w:r>
          </w:p>
          <w:p w14:paraId="7A293F2B" w14:textId="77777777" w:rsidR="007A1187" w:rsidRDefault="007A1187" w:rsidP="007A1187">
            <w:pPr>
              <w:rPr>
                <w:color w:val="3F3F3F"/>
                <w:szCs w:val="20"/>
              </w:rPr>
            </w:pPr>
            <w:r>
              <w:rPr>
                <w:color w:val="3F3F3F"/>
                <w:szCs w:val="20"/>
              </w:rPr>
              <w:t>Creativity</w:t>
            </w:r>
          </w:p>
          <w:p w14:paraId="309D8EC8" w14:textId="77777777" w:rsidR="007A1187" w:rsidRDefault="007A1187" w:rsidP="007A1187">
            <w:pPr>
              <w:rPr>
                <w:color w:val="3F3F3F"/>
                <w:szCs w:val="20"/>
              </w:rPr>
            </w:pPr>
            <w:r>
              <w:rPr>
                <w:color w:val="3F3F3F"/>
                <w:szCs w:val="20"/>
              </w:rPr>
              <w:t xml:space="preserve"> Leadership </w:t>
            </w:r>
          </w:p>
          <w:p w14:paraId="44E03C3F" w14:textId="77777777" w:rsidR="007A1187" w:rsidRDefault="007A1187" w:rsidP="007A1187">
            <w:pPr>
              <w:rPr>
                <w:color w:val="3F3F3F"/>
                <w:szCs w:val="20"/>
              </w:rPr>
            </w:pPr>
            <w:r>
              <w:rPr>
                <w:color w:val="3F3F3F"/>
                <w:szCs w:val="20"/>
              </w:rPr>
              <w:t>Teamwork</w:t>
            </w:r>
          </w:p>
          <w:p w14:paraId="19A78D96" w14:textId="77777777" w:rsidR="007A1187" w:rsidRDefault="007A1187" w:rsidP="007A1187">
            <w:pPr>
              <w:rPr>
                <w:color w:val="3F3F3F"/>
                <w:szCs w:val="20"/>
              </w:rPr>
            </w:pPr>
            <w:r>
              <w:rPr>
                <w:color w:val="3F3F3F"/>
                <w:szCs w:val="20"/>
              </w:rPr>
              <w:t xml:space="preserve"> Hardworking </w:t>
            </w:r>
          </w:p>
          <w:p w14:paraId="0DA33EC7" w14:textId="0E60263C" w:rsidR="007A1187" w:rsidRPr="007A1187" w:rsidRDefault="007A1187" w:rsidP="007A1187">
            <w:r>
              <w:rPr>
                <w:color w:val="3F3F3F"/>
                <w:szCs w:val="20"/>
              </w:rPr>
              <w:t>Optimistic</w:t>
            </w:r>
          </w:p>
          <w:p w14:paraId="08C49BF6" w14:textId="5B7A3A06" w:rsidR="00D84359" w:rsidRPr="00151DE9" w:rsidRDefault="00A065CC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</w:rPr>
              <w:t xml:space="preserve"> </w:t>
            </w:r>
          </w:p>
          <w:p w14:paraId="799FED07" w14:textId="77777777" w:rsidR="00D84359" w:rsidRDefault="00D84359" w:rsidP="00D84359"/>
          <w:p w14:paraId="07551C62" w14:textId="77777777" w:rsidR="00824394" w:rsidRDefault="00824394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33EF03B" wp14:editId="009304B8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5448A3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C408CB9" w14:textId="5801FCE8" w:rsidR="007A1187" w:rsidRPr="00881E23" w:rsidRDefault="007A1187" w:rsidP="00826C1D">
            <w:pPr>
              <w:rPr>
                <w:color w:val="FF0000"/>
              </w:rPr>
            </w:pPr>
            <w:r w:rsidRPr="00881E23">
              <w:rPr>
                <w:color w:val="FF0000"/>
                <w:sz w:val="40"/>
                <w:szCs w:val="40"/>
              </w:rPr>
              <w:t>Extra-curricular activities</w:t>
            </w:r>
          </w:p>
          <w:p w14:paraId="0846356F" w14:textId="1FEA286B" w:rsidR="007A1187" w:rsidRDefault="007A1187" w:rsidP="00D84359">
            <w:pPr>
              <w:rPr>
                <w:rFonts w:ascii="Calbri" w:hAnsi="Calbri"/>
                <w:color w:val="0C0C0C"/>
                <w:szCs w:val="20"/>
              </w:rPr>
            </w:pPr>
            <w:r w:rsidRPr="00826C1D">
              <w:rPr>
                <w:rFonts w:ascii="Calbri" w:hAnsi="Calbri"/>
                <w:color w:val="0C0C0C"/>
                <w:szCs w:val="20"/>
              </w:rPr>
              <w:t xml:space="preserve"> Member of Carrom club at Sri Lanka Institute of Information Technology </w:t>
            </w:r>
          </w:p>
          <w:p w14:paraId="19266924" w14:textId="77777777" w:rsidR="00826C1D" w:rsidRDefault="00826C1D" w:rsidP="00D84359">
            <w:pPr>
              <w:rPr>
                <w:rFonts w:ascii="Calbri" w:hAnsi="Calbri"/>
                <w:color w:val="0C0C0C"/>
                <w:szCs w:val="20"/>
              </w:rPr>
            </w:pPr>
          </w:p>
          <w:p w14:paraId="2540ECD6" w14:textId="735FD660" w:rsidR="00826C1D" w:rsidRDefault="00826C1D" w:rsidP="00D84359">
            <w:pPr>
              <w:rPr>
                <w:rFonts w:ascii="Calbri" w:hAnsi="Calbri"/>
                <w:color w:val="0C0C0C"/>
                <w:szCs w:val="20"/>
              </w:rPr>
            </w:pPr>
            <w:r>
              <w:rPr>
                <w:rFonts w:ascii="Calbri" w:hAnsi="Calbri"/>
                <w:color w:val="0C0C0C"/>
                <w:szCs w:val="20"/>
              </w:rPr>
              <w:t xml:space="preserve">Member of Rotaract club at Sri Lanka </w:t>
            </w:r>
            <w:r w:rsidRPr="00826C1D">
              <w:rPr>
                <w:rFonts w:ascii="Calbri" w:hAnsi="Calbri"/>
                <w:color w:val="0C0C0C"/>
                <w:szCs w:val="20"/>
              </w:rPr>
              <w:t xml:space="preserve">Institute of Information Technology </w:t>
            </w:r>
          </w:p>
          <w:p w14:paraId="2B0C9465" w14:textId="77777777" w:rsidR="00826C1D" w:rsidRPr="00826C1D" w:rsidRDefault="00826C1D" w:rsidP="00D84359">
            <w:pPr>
              <w:rPr>
                <w:rFonts w:ascii="Calbri" w:hAnsi="Calbri"/>
                <w:color w:val="0C0C0C"/>
                <w:szCs w:val="20"/>
              </w:rPr>
            </w:pPr>
          </w:p>
          <w:p w14:paraId="2CA11FF1" w14:textId="06A5D566" w:rsidR="007A1187" w:rsidRPr="00826C1D" w:rsidRDefault="007A1187" w:rsidP="00D84359">
            <w:pPr>
              <w:rPr>
                <w:rFonts w:ascii="Calbri" w:hAnsi="Calbri"/>
                <w:color w:val="0C0C0C"/>
                <w:szCs w:val="20"/>
              </w:rPr>
            </w:pPr>
            <w:r w:rsidRPr="00826C1D">
              <w:rPr>
                <w:rFonts w:ascii="Calbri" w:hAnsi="Calbri"/>
                <w:color w:val="0C0C0C"/>
                <w:szCs w:val="20"/>
              </w:rPr>
              <w:t>Member of English literature club at Ratnapura Sumana Balika Vidyalaya</w:t>
            </w:r>
          </w:p>
          <w:p w14:paraId="510ADAC4" w14:textId="27F632F1" w:rsidR="00D84359" w:rsidRPr="00173B36" w:rsidRDefault="007A1187" w:rsidP="00D84359">
            <w:r w:rsidRPr="00826C1D">
              <w:rPr>
                <w:rFonts w:ascii="Calbri" w:hAnsi="Calbri"/>
                <w:color w:val="0C0C0C"/>
                <w:szCs w:val="20"/>
              </w:rPr>
              <w:t xml:space="preserve"> Member of Drama club at school</w:t>
            </w:r>
          </w:p>
        </w:tc>
        <w:tc>
          <w:tcPr>
            <w:tcW w:w="6930" w:type="dxa"/>
            <w:shd w:val="clear" w:color="auto" w:fill="auto"/>
          </w:tcPr>
          <w:p w14:paraId="28776FEA" w14:textId="77777777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21B99A9B16AB472383914327C9DC7017"/>
                </w:placeholder>
                <w:temporary/>
                <w:showingPlcHdr/>
                <w15:appearance w15:val="hidden"/>
              </w:sdtPr>
              <w:sdtContent>
                <w:r w:rsidR="0007266C" w:rsidRPr="00881E23">
                  <w:rPr>
                    <w:color w:val="FF0000"/>
                  </w:rPr>
                  <w:t>Education</w:t>
                </w:r>
              </w:sdtContent>
            </w:sdt>
          </w:p>
          <w:p w14:paraId="5B6C669E" w14:textId="3265DDDE" w:rsidR="00D84359" w:rsidRPr="007A1187" w:rsidRDefault="000658F1" w:rsidP="00D20551">
            <w:pPr>
              <w:pStyle w:val="Heading3"/>
              <w:numPr>
                <w:ilvl w:val="0"/>
                <w:numId w:val="12"/>
              </w:numPr>
              <w:rPr>
                <w:rFonts w:ascii="Calibri" w:hAnsi="Calibri" w:cs="Calibri"/>
                <w:szCs w:val="20"/>
              </w:rPr>
            </w:pPr>
            <w:r w:rsidRPr="007A1187">
              <w:rPr>
                <w:rFonts w:ascii="Calibri" w:hAnsi="Calibri" w:cs="Calibri"/>
                <w:szCs w:val="20"/>
              </w:rPr>
              <w:t>BSc(Hons)Biotechnology at Sri Lanka Institute of Information Technology university, New Kandy road</w:t>
            </w:r>
            <w:r w:rsidR="00FC5527" w:rsidRPr="007A1187">
              <w:rPr>
                <w:rFonts w:ascii="Calibri" w:hAnsi="Calibri" w:cs="Calibri"/>
                <w:szCs w:val="20"/>
              </w:rPr>
              <w:t xml:space="preserve">, </w:t>
            </w:r>
            <w:r w:rsidR="00826C1D" w:rsidRPr="007A1187">
              <w:rPr>
                <w:rFonts w:ascii="Calibri" w:hAnsi="Calibri" w:cs="Calibri"/>
                <w:szCs w:val="20"/>
              </w:rPr>
              <w:t>Malabe, Colombo</w:t>
            </w:r>
            <w:r w:rsidRPr="007A1187">
              <w:rPr>
                <w:rFonts w:ascii="Calibri" w:hAnsi="Calibri" w:cs="Calibri"/>
                <w:szCs w:val="20"/>
              </w:rPr>
              <w:t>.</w:t>
            </w:r>
          </w:p>
          <w:p w14:paraId="68A99144" w14:textId="4CF2ADE3" w:rsidR="00D84359" w:rsidRPr="007A1187" w:rsidRDefault="00D84359" w:rsidP="00FC5527">
            <w:pPr>
              <w:ind w:firstLine="84"/>
              <w:rPr>
                <w:rFonts w:ascii="Calibri" w:hAnsi="Calibri" w:cs="Calibri"/>
                <w:szCs w:val="20"/>
              </w:rPr>
            </w:pPr>
          </w:p>
          <w:p w14:paraId="4C36BDB0" w14:textId="5311DCA6" w:rsidR="00824394" w:rsidRPr="00D20551" w:rsidRDefault="00FC5527" w:rsidP="00D20551">
            <w:pPr>
              <w:pStyle w:val="ListParagraph"/>
              <w:numPr>
                <w:ilvl w:val="0"/>
                <w:numId w:val="12"/>
              </w:numPr>
            </w:pPr>
            <w:r w:rsidRPr="007A1187">
              <w:rPr>
                <w:rFonts w:ascii="Calibri" w:hAnsi="Calibri" w:cs="Calibri"/>
                <w:szCs w:val="20"/>
              </w:rPr>
              <w:t>GCE Advance level at Ratnapura Sumana Balika Vidyalaya                                                          2SC in first attempt (2021)                                                                                                                            2SC in second attempt (2022)                                                                                                                     (2019</w:t>
            </w:r>
            <w:r w:rsidR="00D20551" w:rsidRPr="007A1187">
              <w:rPr>
                <w:rFonts w:ascii="Calibri" w:hAnsi="Calibri" w:cs="Calibri"/>
                <w:szCs w:val="20"/>
              </w:rPr>
              <w:t>/2022)</w:t>
            </w:r>
            <w:r w:rsidRPr="007A1187">
              <w:rPr>
                <w:rFonts w:ascii="Calibri" w:hAnsi="Calibri" w:cs="Calibri"/>
                <w:szCs w:val="20"/>
              </w:rPr>
              <w:t xml:space="preserve">   </w:t>
            </w:r>
            <w:r w:rsidR="00D20551" w:rsidRPr="007A1187">
              <w:rPr>
                <w:rFonts w:ascii="Calibri" w:hAnsi="Calibri" w:cs="Calibri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7A1187">
              <w:rPr>
                <w:rFonts w:ascii="Calibri" w:hAnsi="Calibri" w:cs="Calibri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D20551" w:rsidRPr="007A1187">
              <w:rPr>
                <w:rFonts w:ascii="Calibri" w:hAnsi="Calibri" w:cs="Calibri"/>
                <w:szCs w:val="20"/>
              </w:rPr>
              <w:t xml:space="preserve">                             </w:t>
            </w:r>
            <w:r w:rsidRPr="007A1187">
              <w:rPr>
                <w:rFonts w:ascii="Calibri" w:hAnsi="Calibri" w:cs="Calibri"/>
                <w:szCs w:val="20"/>
              </w:rPr>
              <w:t xml:space="preserve">GCE Ordinary level at Ratnapura Sumana Balika Vidyalaya     </w:t>
            </w:r>
            <w:r w:rsidR="00D20551" w:rsidRPr="007A1187">
              <w:rPr>
                <w:rFonts w:ascii="Calibri" w:hAnsi="Calibri" w:cs="Calibri"/>
                <w:szCs w:val="20"/>
              </w:rPr>
              <w:t xml:space="preserve">                                              8AB (2013/</w:t>
            </w:r>
            <w:r w:rsidR="00D20551" w:rsidRPr="00D20551">
              <w:rPr>
                <w:szCs w:val="20"/>
              </w:rPr>
              <w:t>2018</w:t>
            </w:r>
            <w:r w:rsidR="00D20551" w:rsidRPr="00D20551">
              <w:t>)</w:t>
            </w:r>
            <w:r w:rsidRPr="00D20551">
              <w:t xml:space="preserve">                              </w:t>
            </w:r>
          </w:p>
          <w:p w14:paraId="6B17D690" w14:textId="77777777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328AEEF" wp14:editId="6ACBC11E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A3CB68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8F330C" w14:textId="77777777" w:rsidR="0007266C" w:rsidRDefault="0007266C" w:rsidP="00D84359"/>
          <w:p w14:paraId="6CA61A04" w14:textId="30B35EA7" w:rsidR="0007266C" w:rsidRDefault="00000000" w:rsidP="007A1187">
            <w:pPr>
              <w:pStyle w:val="Heading2"/>
              <w:tabs>
                <w:tab w:val="left" w:pos="3552"/>
              </w:tabs>
            </w:pPr>
            <w:sdt>
              <w:sdtPr>
                <w:id w:val="757180393"/>
                <w:placeholder>
                  <w:docPart w:val="BB3C9DC7255546CCA44B848D6D39FAE9"/>
                </w:placeholder>
                <w:temporary/>
                <w:showingPlcHdr/>
                <w15:appearance w15:val="hidden"/>
              </w:sdtPr>
              <w:sdtContent>
                <w:r w:rsidR="0007266C" w:rsidRPr="00881E23">
                  <w:rPr>
                    <w:color w:val="FF0000"/>
                  </w:rPr>
                  <w:t>Experience</w:t>
                </w:r>
              </w:sdtContent>
            </w:sdt>
            <w:r w:rsidR="007A1187">
              <w:tab/>
            </w:r>
          </w:p>
          <w:p w14:paraId="5E558953" w14:textId="77777777" w:rsidR="007A1187" w:rsidRPr="007A1187" w:rsidRDefault="007A1187" w:rsidP="007A1187"/>
          <w:p w14:paraId="66A56E62" w14:textId="77777777" w:rsidR="007A1187" w:rsidRPr="00826C1D" w:rsidRDefault="007A1187" w:rsidP="007A1187">
            <w:pPr>
              <w:pStyle w:val="Default"/>
              <w:rPr>
                <w:color w:val="3F3F3F"/>
                <w:sz w:val="20"/>
                <w:szCs w:val="20"/>
              </w:rPr>
            </w:pPr>
            <w:r w:rsidRPr="00826C1D">
              <w:rPr>
                <w:color w:val="3F3F3F"/>
                <w:sz w:val="20"/>
                <w:szCs w:val="20"/>
              </w:rPr>
              <w:t xml:space="preserve">Internship under Molecular Biology at university </w:t>
            </w:r>
          </w:p>
          <w:p w14:paraId="52DC8EB8" w14:textId="7388861B" w:rsidR="0007266C" w:rsidRPr="00826C1D" w:rsidRDefault="007A1187" w:rsidP="007A1187">
            <w:pPr>
              <w:rPr>
                <w:color w:val="3F3F3F"/>
                <w:szCs w:val="20"/>
              </w:rPr>
            </w:pPr>
            <w:r w:rsidRPr="00826C1D">
              <w:rPr>
                <w:szCs w:val="20"/>
              </w:rPr>
              <w:t xml:space="preserve">of Colombo </w:t>
            </w:r>
            <w:r w:rsidRPr="00826C1D">
              <w:rPr>
                <w:color w:val="3F3F3F"/>
                <w:szCs w:val="20"/>
              </w:rPr>
              <w:t>(2028 January-2028 December</w:t>
            </w:r>
          </w:p>
          <w:p w14:paraId="61F8D002" w14:textId="77777777" w:rsidR="007A1187" w:rsidRPr="00826C1D" w:rsidRDefault="007A1187" w:rsidP="007A1187">
            <w:pPr>
              <w:rPr>
                <w:szCs w:val="20"/>
              </w:rPr>
            </w:pPr>
          </w:p>
          <w:p w14:paraId="4029BF8C" w14:textId="77777777" w:rsidR="007A1187" w:rsidRPr="00826C1D" w:rsidRDefault="007A1187" w:rsidP="007A1187">
            <w:pPr>
              <w:pStyle w:val="Default"/>
              <w:rPr>
                <w:sz w:val="20"/>
                <w:szCs w:val="20"/>
              </w:rPr>
            </w:pPr>
            <w:r w:rsidRPr="00826C1D">
              <w:rPr>
                <w:color w:val="3F3F3F"/>
                <w:sz w:val="20"/>
                <w:szCs w:val="20"/>
              </w:rPr>
              <w:t xml:space="preserve">Research at department of molecular biology </w:t>
            </w:r>
            <w:r w:rsidRPr="00826C1D">
              <w:rPr>
                <w:sz w:val="20"/>
                <w:szCs w:val="20"/>
              </w:rPr>
              <w:t>&amp;biotechnology Sri Lanka</w:t>
            </w:r>
          </w:p>
          <w:p w14:paraId="31E9E639" w14:textId="767187A3" w:rsidR="007A1187" w:rsidRPr="00826C1D" w:rsidRDefault="007A1187" w:rsidP="007A1187">
            <w:pPr>
              <w:pStyle w:val="Default"/>
              <w:rPr>
                <w:color w:val="3F3F3F"/>
                <w:sz w:val="20"/>
                <w:szCs w:val="20"/>
              </w:rPr>
            </w:pPr>
            <w:r w:rsidRPr="00826C1D">
              <w:rPr>
                <w:color w:val="3F3F3F"/>
                <w:sz w:val="20"/>
                <w:szCs w:val="20"/>
              </w:rPr>
              <w:t>(Research of evaluating the species limits of endemic plants Genera by DNA barcoding</w:t>
            </w:r>
          </w:p>
          <w:p w14:paraId="725C07C6" w14:textId="7531EBE0" w:rsidR="0007266C" w:rsidRPr="00826C1D" w:rsidRDefault="007A1187" w:rsidP="007A1187">
            <w:pPr>
              <w:rPr>
                <w:color w:val="3F3F3F"/>
                <w:szCs w:val="20"/>
              </w:rPr>
            </w:pPr>
            <w:r w:rsidRPr="00826C1D">
              <w:rPr>
                <w:color w:val="3F3F3F"/>
                <w:szCs w:val="20"/>
              </w:rPr>
              <w:t>(2028 June-2028 December</w:t>
            </w:r>
          </w:p>
          <w:p w14:paraId="5777C09A" w14:textId="77777777" w:rsidR="007A1187" w:rsidRPr="00826C1D" w:rsidRDefault="007A1187" w:rsidP="0007266C">
            <w:pPr>
              <w:rPr>
                <w:szCs w:val="20"/>
              </w:rPr>
            </w:pPr>
          </w:p>
          <w:p w14:paraId="4FA33C74" w14:textId="41834BB4" w:rsidR="0007266C" w:rsidRDefault="007A1187" w:rsidP="0007266C">
            <w:pPr>
              <w:pStyle w:val="Heading2"/>
            </w:pPr>
            <w:r>
              <w:t xml:space="preserve"> </w:t>
            </w:r>
          </w:p>
          <w:p w14:paraId="4452FBFE" w14:textId="3D4FBC8B" w:rsidR="0007266C" w:rsidRPr="00173B36" w:rsidRDefault="007A1187" w:rsidP="0007266C">
            <w:r>
              <w:t xml:space="preserve"> </w:t>
            </w:r>
            <w:r w:rsidR="0007266C">
              <w:t xml:space="preserve"> </w:t>
            </w:r>
          </w:p>
        </w:tc>
      </w:tr>
    </w:tbl>
    <w:p w14:paraId="372CF171" w14:textId="77777777" w:rsidR="00535F87" w:rsidRPr="00173B36" w:rsidRDefault="00535F87" w:rsidP="00355D85"/>
    <w:sectPr w:rsidR="00535F87" w:rsidRPr="00173B36" w:rsidSect="000F4E4A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AEC33" w14:textId="77777777" w:rsidR="000F4E4A" w:rsidRDefault="000F4E4A" w:rsidP="00BA3E51">
      <w:r>
        <w:separator/>
      </w:r>
    </w:p>
  </w:endnote>
  <w:endnote w:type="continuationSeparator" w:id="0">
    <w:p w14:paraId="51CFB35A" w14:textId="77777777" w:rsidR="000F4E4A" w:rsidRDefault="000F4E4A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neric1-Regular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b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1DCE" w14:textId="77777777" w:rsidR="000F4E4A" w:rsidRDefault="000F4E4A" w:rsidP="00BA3E51">
      <w:r>
        <w:separator/>
      </w:r>
    </w:p>
  </w:footnote>
  <w:footnote w:type="continuationSeparator" w:id="0">
    <w:p w14:paraId="2FE9D9EA" w14:textId="77777777" w:rsidR="000F4E4A" w:rsidRDefault="000F4E4A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7E4"/>
    <w:multiLevelType w:val="hybridMultilevel"/>
    <w:tmpl w:val="3F32B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0FB"/>
    <w:multiLevelType w:val="hybridMultilevel"/>
    <w:tmpl w:val="4236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F6035"/>
    <w:multiLevelType w:val="hybridMultilevel"/>
    <w:tmpl w:val="768A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85C1C"/>
    <w:multiLevelType w:val="hybridMultilevel"/>
    <w:tmpl w:val="E73E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0B6A70"/>
    <w:multiLevelType w:val="hybridMultilevel"/>
    <w:tmpl w:val="66F2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B7237"/>
    <w:multiLevelType w:val="hybridMultilevel"/>
    <w:tmpl w:val="06460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B1800"/>
    <w:multiLevelType w:val="hybridMultilevel"/>
    <w:tmpl w:val="25CE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E802EB"/>
    <w:multiLevelType w:val="hybridMultilevel"/>
    <w:tmpl w:val="2E20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473317">
    <w:abstractNumId w:val="7"/>
  </w:num>
  <w:num w:numId="2" w16cid:durableId="422383763">
    <w:abstractNumId w:val="6"/>
  </w:num>
  <w:num w:numId="3" w16cid:durableId="1578707815">
    <w:abstractNumId w:val="10"/>
  </w:num>
  <w:num w:numId="4" w16cid:durableId="1100491354">
    <w:abstractNumId w:val="4"/>
  </w:num>
  <w:num w:numId="5" w16cid:durableId="999620643">
    <w:abstractNumId w:val="11"/>
  </w:num>
  <w:num w:numId="6" w16cid:durableId="1248735141">
    <w:abstractNumId w:val="1"/>
  </w:num>
  <w:num w:numId="7" w16cid:durableId="275672636">
    <w:abstractNumId w:val="2"/>
  </w:num>
  <w:num w:numId="8" w16cid:durableId="2054839041">
    <w:abstractNumId w:val="3"/>
  </w:num>
  <w:num w:numId="9" w16cid:durableId="1404568075">
    <w:abstractNumId w:val="0"/>
  </w:num>
  <w:num w:numId="10" w16cid:durableId="2080667079">
    <w:abstractNumId w:val="9"/>
  </w:num>
  <w:num w:numId="11" w16cid:durableId="453868543">
    <w:abstractNumId w:val="5"/>
  </w:num>
  <w:num w:numId="12" w16cid:durableId="728503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C3"/>
    <w:rsid w:val="000017EB"/>
    <w:rsid w:val="00021DEC"/>
    <w:rsid w:val="00041F8A"/>
    <w:rsid w:val="00045F2E"/>
    <w:rsid w:val="00055BBC"/>
    <w:rsid w:val="000658F1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0F4E4A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E00C3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566A1"/>
    <w:rsid w:val="0067056E"/>
    <w:rsid w:val="0068094B"/>
    <w:rsid w:val="00685E20"/>
    <w:rsid w:val="00686284"/>
    <w:rsid w:val="006B26AB"/>
    <w:rsid w:val="006F040E"/>
    <w:rsid w:val="00716542"/>
    <w:rsid w:val="00716FB1"/>
    <w:rsid w:val="007337AD"/>
    <w:rsid w:val="0073402D"/>
    <w:rsid w:val="00755988"/>
    <w:rsid w:val="00780ADA"/>
    <w:rsid w:val="00792D43"/>
    <w:rsid w:val="007A1187"/>
    <w:rsid w:val="007B30FE"/>
    <w:rsid w:val="007B7A61"/>
    <w:rsid w:val="007E1FA8"/>
    <w:rsid w:val="007E6083"/>
    <w:rsid w:val="00812951"/>
    <w:rsid w:val="00820B7B"/>
    <w:rsid w:val="00824394"/>
    <w:rsid w:val="00826C1D"/>
    <w:rsid w:val="00832245"/>
    <w:rsid w:val="00842221"/>
    <w:rsid w:val="00855181"/>
    <w:rsid w:val="0086523D"/>
    <w:rsid w:val="00872B48"/>
    <w:rsid w:val="00881E23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6331"/>
    <w:rsid w:val="009A6667"/>
    <w:rsid w:val="009B2B04"/>
    <w:rsid w:val="009C4C61"/>
    <w:rsid w:val="009C7105"/>
    <w:rsid w:val="00A065CC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29E"/>
    <w:rsid w:val="00B87E22"/>
    <w:rsid w:val="00BA3E51"/>
    <w:rsid w:val="00BB2D2C"/>
    <w:rsid w:val="00BB3142"/>
    <w:rsid w:val="00BB7A6A"/>
    <w:rsid w:val="00BD6049"/>
    <w:rsid w:val="00C115E7"/>
    <w:rsid w:val="00C155FC"/>
    <w:rsid w:val="00C3705E"/>
    <w:rsid w:val="00C532FC"/>
    <w:rsid w:val="00C75D84"/>
    <w:rsid w:val="00C857CB"/>
    <w:rsid w:val="00CA5CD9"/>
    <w:rsid w:val="00CA7800"/>
    <w:rsid w:val="00CC25BF"/>
    <w:rsid w:val="00CC5ED4"/>
    <w:rsid w:val="00CE75B8"/>
    <w:rsid w:val="00CF2AD5"/>
    <w:rsid w:val="00D04093"/>
    <w:rsid w:val="00D0794D"/>
    <w:rsid w:val="00D12400"/>
    <w:rsid w:val="00D140DF"/>
    <w:rsid w:val="00D170A9"/>
    <w:rsid w:val="00D20551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12680"/>
    <w:rsid w:val="00F273BC"/>
    <w:rsid w:val="00F350E3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527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271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paragraph" w:customStyle="1" w:styleId="Default">
    <w:name w:val="Default"/>
    <w:rsid w:val="007A1187"/>
    <w:pPr>
      <w:autoSpaceDE w:val="0"/>
      <w:autoSpaceDN w:val="0"/>
      <w:adjustRightInd w:val="0"/>
      <w:spacing w:before="0" w:after="0" w:line="240" w:lineRule="auto"/>
    </w:pPr>
    <w:rPr>
      <w:rFonts w:ascii="Generic1-Regular" w:hAnsi="Generic1-Regular" w:cs="Generic1-Regular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ken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C51F8D34214EFC80107D2A3C2B7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53752-79D8-4DE3-8459-777FC6EE48A9}"/>
      </w:docPartPr>
      <w:docPartBody>
        <w:p w:rsidR="003912C1" w:rsidRDefault="00000000">
          <w:pPr>
            <w:pStyle w:val="9DC51F8D34214EFC80107D2A3C2B7D9D"/>
          </w:pPr>
          <w:r w:rsidRPr="00E32D04">
            <w:t>CONTACT</w:t>
          </w:r>
        </w:p>
      </w:docPartBody>
    </w:docPart>
    <w:docPart>
      <w:docPartPr>
        <w:name w:val="21B99A9B16AB472383914327C9DC7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CBE79-6CA9-43A3-B979-2077946B82B9}"/>
      </w:docPartPr>
      <w:docPartBody>
        <w:p w:rsidR="003912C1" w:rsidRDefault="00000000">
          <w:pPr>
            <w:pStyle w:val="21B99A9B16AB472383914327C9DC7017"/>
          </w:pPr>
          <w:r w:rsidRPr="00353B04">
            <w:t>Education</w:t>
          </w:r>
        </w:p>
      </w:docPartBody>
    </w:docPart>
    <w:docPart>
      <w:docPartPr>
        <w:name w:val="BB3C9DC7255546CCA44B848D6D39F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F9FE7-B8C2-4D63-BC36-3653BE3EE744}"/>
      </w:docPartPr>
      <w:docPartBody>
        <w:p w:rsidR="003912C1" w:rsidRDefault="00000000">
          <w:pPr>
            <w:pStyle w:val="BB3C9DC7255546CCA44B848D6D39FAE9"/>
          </w:pPr>
          <w:r w:rsidRPr="000F7D0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neric1-Regular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b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D9"/>
    <w:rsid w:val="00137A77"/>
    <w:rsid w:val="003912C1"/>
    <w:rsid w:val="003D516D"/>
    <w:rsid w:val="006955D9"/>
    <w:rsid w:val="007B6AC3"/>
    <w:rsid w:val="00B207EF"/>
    <w:rsid w:val="00D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C51F8D34214EFC80107D2A3C2B7D9D">
    <w:name w:val="9DC51F8D34214EFC80107D2A3C2B7D9D"/>
  </w:style>
  <w:style w:type="paragraph" w:customStyle="1" w:styleId="21B99A9B16AB472383914327C9DC7017">
    <w:name w:val="21B99A9B16AB472383914327C9DC7017"/>
  </w:style>
  <w:style w:type="paragraph" w:customStyle="1" w:styleId="BB3C9DC7255546CCA44B848D6D39FAE9">
    <w:name w:val="BB3C9DC7255546CCA44B848D6D39FAE9"/>
  </w:style>
  <w:style w:type="character" w:styleId="Strong">
    <w:name w:val="Strong"/>
    <w:basedOn w:val="DefaultParagraphFont"/>
    <w:uiPriority w:val="22"/>
    <w:qFormat/>
    <w:rsid w:val="00137A77"/>
    <w:rPr>
      <w:b/>
      <w:bCs/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2024-02-15T08:33:00Z</dcterms:created>
  <dcterms:modified xsi:type="dcterms:W3CDTF">2024-02-15T08:33:00Z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